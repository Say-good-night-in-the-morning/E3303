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61244208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61244208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38229575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38229575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0465621" w:edGrp="everyone"/>
      <w:r w:rsidR="00525F3E">
        <w:rPr>
          <w:rFonts w:ascii="Times New Roman" w:hAnsi="Times New Roman" w:hint="eastAsia"/>
          <w:b/>
          <w:sz w:val="28"/>
          <w:szCs w:val="28"/>
          <w:u w:val="single"/>
        </w:rPr>
        <w:t>谢宇山</w:t>
      </w:r>
      <w:permEnd w:id="17046562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89159256" w:edGrp="everyone"/>
      <w:r w:rsidR="00525F3E">
        <w:rPr>
          <w:rFonts w:ascii="Times New Roman" w:hAnsi="Times New Roman" w:hint="eastAsia"/>
          <w:b/>
          <w:sz w:val="28"/>
          <w:szCs w:val="28"/>
          <w:u w:val="single"/>
        </w:rPr>
        <w:t>24320182203303</w:t>
      </w:r>
      <w:permEnd w:id="178915925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72506743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72506743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955094026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95509402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630868046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63086804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142902530" w:edGrp="everyone"/>
      <w:r w:rsidR="007463A1">
        <w:rPr>
          <w:b/>
          <w:sz w:val="28"/>
          <w:szCs w:val="28"/>
        </w:rPr>
        <w:t>20</w:t>
      </w:r>
      <w:permEnd w:id="1142902530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696657199" w:edGrp="everyone"/>
      <w:r>
        <w:rPr>
          <w:rFonts w:hint="eastAsia"/>
          <w:b/>
          <w:sz w:val="28"/>
          <w:szCs w:val="28"/>
        </w:rPr>
        <w:t xml:space="preserve"> </w:t>
      </w:r>
      <w:r w:rsidR="00525F3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696657199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980821822" w:edGrp="everyone"/>
      <w:r w:rsidR="00525F3E">
        <w:rPr>
          <w:rFonts w:hint="eastAsia"/>
          <w:b/>
          <w:sz w:val="28"/>
          <w:szCs w:val="28"/>
        </w:rPr>
        <w:t>1</w:t>
      </w:r>
      <w:r w:rsidR="00525F3E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permEnd w:id="980821822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525F3E" w:rsidRPr="00525F3E" w:rsidRDefault="00525F3E" w:rsidP="00491B9C">
      <w:pPr>
        <w:pStyle w:val="1"/>
        <w:spacing w:before="240" w:after="240"/>
      </w:pPr>
      <w:permStart w:id="1291350879" w:edGrp="everyone"/>
      <w:r w:rsidRPr="00525F3E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掌握</w:t>
      </w:r>
      <w:r w:rsidRPr="00525F3E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RS-232</w:t>
      </w:r>
      <w:r w:rsidRPr="00525F3E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接口的标准及其特点</w:t>
      </w:r>
      <w:r w:rsidRPr="00525F3E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;</w:t>
      </w:r>
      <w:r w:rsidRPr="00525F3E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学会</w:t>
      </w:r>
      <w:r w:rsidRPr="00525F3E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RS-232</w:t>
      </w:r>
      <w:r w:rsidRPr="00525F3E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接口的基本接线方法</w:t>
      </w:r>
      <w:r w:rsidRPr="00525F3E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:</w:t>
      </w:r>
      <w:r w:rsidRPr="00525F3E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能够使用</w:t>
      </w:r>
      <w:r w:rsidRPr="00525F3E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ComTools</w:t>
      </w:r>
      <w:r w:rsidRPr="00525F3E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串口测试软件测试接口的连通性。</w:t>
      </w:r>
    </w:p>
    <w:permEnd w:id="1291350879"/>
    <w:p w:rsidR="00491B9C" w:rsidRDefault="00491B9C" w:rsidP="00491B9C">
      <w:pPr>
        <w:pStyle w:val="1"/>
        <w:spacing w:before="240" w:after="240"/>
      </w:pPr>
      <w:r>
        <w:t>实验环境</w:t>
      </w:r>
    </w:p>
    <w:p w:rsidR="00525F3E" w:rsidRDefault="00525F3E" w:rsidP="00491B9C">
      <w:pPr>
        <w:pStyle w:val="a0"/>
        <w:spacing w:before="120" w:after="120"/>
        <w:ind w:firstLine="480"/>
      </w:pPr>
      <w:permStart w:id="620562823" w:edGrp="everyone"/>
      <w:r>
        <w:rPr>
          <w:rFonts w:hint="eastAsia"/>
        </w:rPr>
        <w:t>VS2019,C#</w:t>
      </w:r>
    </w:p>
    <w:permEnd w:id="620562823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lastRenderedPageBreak/>
        <w:t>实验结果</w:t>
      </w:r>
    </w:p>
    <w:p w:rsidR="00892695" w:rsidRDefault="008E6F72" w:rsidP="00892695">
      <w:pPr>
        <w:pStyle w:val="a0"/>
        <w:spacing w:before="120" w:after="120"/>
        <w:ind w:firstLine="480"/>
      </w:pPr>
      <w:permStart w:id="1682989344" w:edGrp="everyone"/>
      <w:r>
        <w:rPr>
          <w:noProof/>
        </w:rPr>
        <w:drawing>
          <wp:inline distT="0" distB="0" distL="0" distR="0">
            <wp:extent cx="5486400" cy="5685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3012209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72" w:rsidRDefault="008E6F72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通过两个虚拟接口互发信息</w:t>
      </w:r>
    </w:p>
    <w:permEnd w:id="1682989344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8E6F72" w:rsidRDefault="008E6F72" w:rsidP="004F7E27">
      <w:pPr>
        <w:pStyle w:val="a0"/>
        <w:spacing w:before="120" w:after="120"/>
        <w:ind w:firstLine="480"/>
      </w:pPr>
      <w:permStart w:id="912595446" w:edGrp="everyone"/>
      <w:r>
        <w:rPr>
          <w:rFonts w:hint="eastAsia"/>
        </w:rPr>
        <w:t>对</w:t>
      </w:r>
      <w:r>
        <w:rPr>
          <w:rFonts w:hint="eastAsia"/>
        </w:rPr>
        <w:t>RS232C</w:t>
      </w:r>
      <w:r>
        <w:rPr>
          <w:rFonts w:hint="eastAsia"/>
        </w:rPr>
        <w:t>接口的使用有了一点了解</w:t>
      </w:r>
      <w:r>
        <w:rPr>
          <w:rFonts w:hint="eastAsia"/>
        </w:rPr>
        <w:t>.</w:t>
      </w:r>
      <w:bookmarkStart w:id="0" w:name="_GoBack"/>
      <w:bookmarkEnd w:id="0"/>
    </w:p>
    <w:permEnd w:id="912595446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BD0" w:rsidRDefault="00603BD0" w:rsidP="007463A1">
      <w:r>
        <w:separator/>
      </w:r>
    </w:p>
  </w:endnote>
  <w:endnote w:type="continuationSeparator" w:id="0">
    <w:p w:rsidR="00603BD0" w:rsidRDefault="00603BD0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BD0" w:rsidRDefault="00603BD0" w:rsidP="007463A1">
      <w:r>
        <w:separator/>
      </w:r>
    </w:p>
  </w:footnote>
  <w:footnote w:type="continuationSeparator" w:id="0">
    <w:p w:rsidR="00603BD0" w:rsidRDefault="00603BD0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F3E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25F3E"/>
    <w:rsid w:val="00542597"/>
    <w:rsid w:val="00603BD0"/>
    <w:rsid w:val="007463A1"/>
    <w:rsid w:val="00892695"/>
    <w:rsid w:val="008E6F72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32289AD7-4024-444F-AE84-23E72CBE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745;&#32593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78321-94D6-4CF9-8C46-EBEBCC07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13</TotalTime>
  <Pages>3</Pages>
  <Words>40</Words>
  <Characters>228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宇山 谢</cp:lastModifiedBy>
  <cp:revision>2</cp:revision>
  <dcterms:created xsi:type="dcterms:W3CDTF">2020-03-01T14:01:00Z</dcterms:created>
  <dcterms:modified xsi:type="dcterms:W3CDTF">2020-03-01T14:14:00Z</dcterms:modified>
</cp:coreProperties>
</file>