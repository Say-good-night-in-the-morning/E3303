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9276687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657A65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657A65" w:rsidRPr="00657A65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657A65" w:rsidRPr="00657A65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657A65" w:rsidRPr="00657A65">
        <w:rPr>
          <w:rFonts w:ascii="Times New Roman" w:hAnsi="Times New Roman"/>
          <w:b/>
          <w:sz w:val="28"/>
          <w:szCs w:val="28"/>
          <w:u w:val="single"/>
        </w:rPr>
        <w:t xml:space="preserve">PCAP </w:t>
      </w:r>
      <w:r w:rsidR="00657A65" w:rsidRPr="00657A65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109276687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1972245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21972245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92585515" w:edGrp="everyone"/>
      <w:r w:rsidR="00525F3E">
        <w:rPr>
          <w:rFonts w:ascii="Times New Roman" w:hAnsi="Times New Roman" w:hint="eastAsia"/>
          <w:b/>
          <w:sz w:val="28"/>
          <w:szCs w:val="28"/>
          <w:u w:val="single"/>
        </w:rPr>
        <w:t>谢宇山</w:t>
      </w:r>
      <w:permEnd w:id="209258551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630010700" w:edGrp="everyone"/>
      <w:r w:rsidR="00525F3E">
        <w:rPr>
          <w:rFonts w:ascii="Times New Roman" w:hAnsi="Times New Roman" w:hint="eastAsia"/>
          <w:b/>
          <w:sz w:val="28"/>
          <w:szCs w:val="28"/>
          <w:u w:val="single"/>
        </w:rPr>
        <w:t>24320182203303</w:t>
      </w:r>
      <w:permEnd w:id="63001070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027166841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02716684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446392193" w:edGrp="everyone"/>
      <w:r w:rsidR="00657A65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44639219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589846607" w:edGrp="everyone"/>
      <w:r w:rsidR="00657A65">
        <w:rPr>
          <w:rFonts w:ascii="Times New Roman" w:hAnsi="Times New Roman" w:hint="eastAsia"/>
          <w:b/>
          <w:sz w:val="28"/>
          <w:szCs w:val="28"/>
          <w:u w:val="single"/>
        </w:rPr>
        <w:t>11</w:t>
      </w:r>
      <w:permEnd w:id="58984660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77545245" w:edGrp="everyone"/>
      <w:r w:rsidR="007463A1">
        <w:rPr>
          <w:b/>
          <w:sz w:val="28"/>
          <w:szCs w:val="28"/>
        </w:rPr>
        <w:t>20</w:t>
      </w:r>
      <w:permEnd w:id="777545245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83964524" w:edGrp="everyone"/>
      <w:r>
        <w:rPr>
          <w:rFonts w:hint="eastAsia"/>
          <w:b/>
          <w:sz w:val="28"/>
          <w:szCs w:val="28"/>
        </w:rPr>
        <w:t xml:space="preserve"> </w:t>
      </w:r>
      <w:r w:rsidR="00525F3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3964524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94385612" w:edGrp="everyone"/>
      <w:r w:rsidR="00657A65">
        <w:rPr>
          <w:rFonts w:hint="eastAsia"/>
          <w:b/>
          <w:sz w:val="28"/>
          <w:szCs w:val="28"/>
        </w:rPr>
        <w:t>23</w:t>
      </w:r>
      <w:r w:rsidR="00525F3E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permEnd w:id="994385612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657A65" w:rsidRPr="00657A65" w:rsidRDefault="00657A65" w:rsidP="00491B9C">
      <w:pPr>
        <w:pStyle w:val="1"/>
        <w:spacing w:before="240" w:after="240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permStart w:id="740954660" w:edGrp="everyone"/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用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657A65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WinPCAP 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或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657A65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libPcap 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库侦听并分析以太网的帧，记录目标与源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657A65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MAC 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和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657A65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IP 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657A65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址。</w:t>
      </w:r>
    </w:p>
    <w:permEnd w:id="740954660"/>
    <w:p w:rsidR="00491B9C" w:rsidRDefault="00491B9C" w:rsidP="00491B9C">
      <w:pPr>
        <w:pStyle w:val="1"/>
        <w:spacing w:before="240" w:after="240"/>
      </w:pPr>
      <w:r>
        <w:t>实验环境</w:t>
      </w:r>
    </w:p>
    <w:p w:rsidR="00525F3E" w:rsidRDefault="00525F3E" w:rsidP="00491B9C">
      <w:pPr>
        <w:pStyle w:val="a0"/>
        <w:spacing w:before="120" w:after="120"/>
        <w:ind w:firstLine="480"/>
      </w:pPr>
      <w:permStart w:id="1652651048" w:edGrp="everyone"/>
      <w:r>
        <w:rPr>
          <w:rFonts w:hint="eastAsia"/>
        </w:rPr>
        <w:t>VS2019,C</w:t>
      </w:r>
      <w:r w:rsidR="00657A65">
        <w:rPr>
          <w:rFonts w:hint="eastAsia"/>
        </w:rPr>
        <w:t>++,win32</w:t>
      </w:r>
      <w:r w:rsidR="00657A65">
        <w:rPr>
          <w:rFonts w:hint="eastAsia"/>
        </w:rPr>
        <w:t>平台</w:t>
      </w:r>
    </w:p>
    <w:permEnd w:id="1652651048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657A65" w:rsidP="00892695">
      <w:pPr>
        <w:pStyle w:val="a0"/>
        <w:spacing w:before="120" w:after="120"/>
        <w:ind w:firstLine="480"/>
      </w:pPr>
      <w:permStart w:id="1724201476" w:edGrp="everyone"/>
      <w:r>
        <w:rPr>
          <w:noProof/>
        </w:rPr>
        <w:drawing>
          <wp:inline distT="0" distB="0" distL="0" distR="0">
            <wp:extent cx="5486400" cy="2867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72" w:rsidRDefault="008E6F72" w:rsidP="00892695">
      <w:pPr>
        <w:pStyle w:val="a0"/>
        <w:spacing w:before="120" w:after="120"/>
        <w:ind w:firstLine="480"/>
      </w:pPr>
      <w:r>
        <w:rPr>
          <w:rFonts w:hint="eastAsia"/>
        </w:rPr>
        <w:t>通过</w:t>
      </w:r>
      <w:r w:rsidR="00657A65">
        <w:rPr>
          <w:rFonts w:hint="eastAsia"/>
        </w:rPr>
        <w:t>调用</w:t>
      </w:r>
      <w:r w:rsidR="00657A65">
        <w:rPr>
          <w:rFonts w:hint="eastAsia"/>
        </w:rPr>
        <w:t>pcap</w:t>
      </w:r>
      <w:r w:rsidR="00657A65">
        <w:rPr>
          <w:rFonts w:hint="eastAsia"/>
        </w:rPr>
        <w:t>库获取网络流量信息</w:t>
      </w:r>
    </w:p>
    <w:permEnd w:id="1724201476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657A65" w:rsidRDefault="00657A65" w:rsidP="004F7E27">
      <w:pPr>
        <w:pStyle w:val="a0"/>
        <w:spacing w:before="120" w:after="120"/>
        <w:ind w:firstLine="480"/>
      </w:pPr>
      <w:permStart w:id="475607477" w:edGrp="everyone"/>
      <w:r>
        <w:rPr>
          <w:rFonts w:hint="eastAsia"/>
        </w:rPr>
        <w:t>更深入的了解了</w:t>
      </w:r>
      <w:r w:rsidR="00A21979">
        <w:rPr>
          <w:rFonts w:hint="eastAsia"/>
        </w:rPr>
        <w:t>网络流量包的结构</w:t>
      </w:r>
      <w:bookmarkStart w:id="0" w:name="_GoBack"/>
      <w:bookmarkEnd w:id="0"/>
    </w:p>
    <w:permEnd w:id="475607477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167" w:rsidRDefault="00055167" w:rsidP="007463A1">
      <w:r>
        <w:separator/>
      </w:r>
    </w:p>
  </w:endnote>
  <w:endnote w:type="continuationSeparator" w:id="0">
    <w:p w:rsidR="00055167" w:rsidRDefault="00055167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167" w:rsidRDefault="00055167" w:rsidP="007463A1">
      <w:r>
        <w:separator/>
      </w:r>
    </w:p>
  </w:footnote>
  <w:footnote w:type="continuationSeparator" w:id="0">
    <w:p w:rsidR="00055167" w:rsidRDefault="00055167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3E"/>
    <w:rsid w:val="00020260"/>
    <w:rsid w:val="00055167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25F3E"/>
    <w:rsid w:val="00542597"/>
    <w:rsid w:val="00603BD0"/>
    <w:rsid w:val="00657A65"/>
    <w:rsid w:val="007463A1"/>
    <w:rsid w:val="00892695"/>
    <w:rsid w:val="008E6F72"/>
    <w:rsid w:val="0097038D"/>
    <w:rsid w:val="00A21979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B1A2F"/>
  <w15:chartTrackingRefBased/>
  <w15:docId w15:val="{32289AD7-4024-444F-AE84-23E72CBE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745;&#32593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DB35-0760-4F2D-888D-0F113188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26</TotalTime>
  <Pages>2</Pages>
  <Words>41</Words>
  <Characters>236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宇山 谢</cp:lastModifiedBy>
  <cp:revision>3</cp:revision>
  <dcterms:created xsi:type="dcterms:W3CDTF">2020-03-01T14:01:00Z</dcterms:created>
  <dcterms:modified xsi:type="dcterms:W3CDTF">2020-03-23T02:21:00Z</dcterms:modified>
</cp:coreProperties>
</file>