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40CB5899" wp14:editId="5412BC46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6DCDA956" wp14:editId="05E63544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:rsidR="00AC1E74" w:rsidRDefault="00AC1E74" w:rsidP="00020260">
      <w:pPr>
        <w:spacing w:line="720" w:lineRule="auto"/>
      </w:pPr>
    </w:p>
    <w:p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5022980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实验</w:t>
      </w:r>
      <w:r w:rsidR="00657A65">
        <w:rPr>
          <w:rFonts w:ascii="Times New Roman" w:hAnsi="Times New Roman" w:hint="eastAsia"/>
          <w:b/>
          <w:sz w:val="28"/>
          <w:szCs w:val="28"/>
          <w:u w:val="single"/>
        </w:rPr>
        <w:t>三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　</w:t>
      </w:r>
      <w:r w:rsidR="006F7081" w:rsidRPr="006F7081">
        <w:rPr>
          <w:rFonts w:ascii="Times New Roman" w:hAnsi="Times New Roman" w:hint="eastAsia"/>
          <w:b/>
          <w:sz w:val="28"/>
          <w:szCs w:val="28"/>
          <w:u w:val="single"/>
        </w:rPr>
        <w:t>分析由</w:t>
      </w:r>
      <w:r w:rsidR="006F7081" w:rsidRPr="006F7081">
        <w:rPr>
          <w:rFonts w:ascii="Times New Roman" w:hAnsi="Times New Roman" w:hint="eastAsia"/>
          <w:b/>
          <w:sz w:val="28"/>
          <w:szCs w:val="28"/>
          <w:u w:val="single"/>
        </w:rPr>
        <w:t>FTP</w:t>
      </w:r>
      <w:r w:rsidR="006F7081" w:rsidRPr="006F7081">
        <w:rPr>
          <w:rFonts w:ascii="Times New Roman" w:hAnsi="Times New Roman" w:hint="eastAsia"/>
          <w:b/>
          <w:sz w:val="28"/>
          <w:szCs w:val="28"/>
          <w:u w:val="single"/>
        </w:rPr>
        <w:t>命令产生的</w:t>
      </w:r>
      <w:r w:rsidR="006F7081" w:rsidRPr="006F7081">
        <w:rPr>
          <w:rFonts w:ascii="Times New Roman" w:hAnsi="Times New Roman" w:hint="eastAsia"/>
          <w:b/>
          <w:sz w:val="28"/>
          <w:szCs w:val="28"/>
          <w:u w:val="single"/>
        </w:rPr>
        <w:t>TCP</w:t>
      </w:r>
      <w:r w:rsidR="006F7081" w:rsidRPr="006F7081">
        <w:rPr>
          <w:rFonts w:ascii="Times New Roman" w:hAnsi="Times New Roman" w:hint="eastAsia"/>
          <w:b/>
          <w:sz w:val="28"/>
          <w:szCs w:val="28"/>
          <w:u w:val="single"/>
        </w:rPr>
        <w:t>数据包</w:t>
      </w:r>
      <w:permEnd w:id="15022980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75891428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75891428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536178712" w:edGrp="everyone"/>
      <w:proofErr w:type="gramStart"/>
      <w:r w:rsidR="00525F3E">
        <w:rPr>
          <w:rFonts w:ascii="Times New Roman" w:hAnsi="Times New Roman" w:hint="eastAsia"/>
          <w:b/>
          <w:sz w:val="28"/>
          <w:szCs w:val="28"/>
          <w:u w:val="single"/>
        </w:rPr>
        <w:t>谢宇山</w:t>
      </w:r>
      <w:permEnd w:id="1536178712"/>
      <w:proofErr w:type="gramEnd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453860441" w:edGrp="everyone"/>
      <w:r w:rsidR="00525F3E">
        <w:rPr>
          <w:rFonts w:ascii="Times New Roman" w:hAnsi="Times New Roman" w:hint="eastAsia"/>
          <w:b/>
          <w:sz w:val="28"/>
          <w:szCs w:val="28"/>
          <w:u w:val="single"/>
        </w:rPr>
        <w:t>24320182203303</w:t>
      </w:r>
      <w:permEnd w:id="453860441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170491215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170491215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1006397508" w:edGrp="everyone"/>
      <w:r w:rsidR="00657A65">
        <w:rPr>
          <w:rFonts w:ascii="Times New Roman" w:hAnsi="Times New Roman" w:hint="eastAsia"/>
          <w:b/>
          <w:sz w:val="28"/>
          <w:szCs w:val="28"/>
          <w:u w:val="single"/>
        </w:rPr>
        <w:t>3</w:t>
      </w:r>
      <w:permEnd w:id="1006397508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572946794" w:edGrp="everyone"/>
      <w:r w:rsidR="006F7081">
        <w:rPr>
          <w:rFonts w:ascii="Times New Roman" w:hAnsi="Times New Roman" w:hint="eastAsia"/>
          <w:b/>
          <w:sz w:val="28"/>
          <w:szCs w:val="28"/>
          <w:u w:val="single"/>
        </w:rPr>
        <w:t>25</w:t>
      </w:r>
      <w:permEnd w:id="572946794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1443054321" w:edGrp="everyone"/>
      <w:r w:rsidR="007463A1">
        <w:rPr>
          <w:b/>
          <w:sz w:val="28"/>
          <w:szCs w:val="28"/>
        </w:rPr>
        <w:t>20</w:t>
      </w:r>
      <w:permEnd w:id="1443054321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1109789190" w:edGrp="everyone"/>
      <w:r>
        <w:rPr>
          <w:rFonts w:hint="eastAsia"/>
          <w:b/>
          <w:sz w:val="28"/>
          <w:szCs w:val="28"/>
        </w:rPr>
        <w:t xml:space="preserve"> </w:t>
      </w:r>
      <w:r w:rsidR="00525F3E"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 </w:t>
      </w:r>
      <w:permEnd w:id="1109789190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851801844" w:edGrp="everyone"/>
      <w:r w:rsidR="00657A65">
        <w:rPr>
          <w:rFonts w:hint="eastAsia"/>
          <w:b/>
          <w:sz w:val="28"/>
          <w:szCs w:val="28"/>
        </w:rPr>
        <w:t>2</w:t>
      </w:r>
      <w:r w:rsidR="006F7081"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 xml:space="preserve"> </w:t>
      </w:r>
      <w:permEnd w:id="851801844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:rsidR="00657A65" w:rsidRPr="00657A65" w:rsidRDefault="00657A65" w:rsidP="00491B9C">
      <w:pPr>
        <w:pStyle w:val="1"/>
        <w:spacing w:before="240" w:after="240"/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</w:pPr>
      <w:permStart w:id="610623751" w:edGrp="everyone"/>
      <w:r w:rsidRPr="00657A65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用</w:t>
      </w:r>
      <w:r w:rsidRPr="00657A65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 xml:space="preserve"> </w:t>
      </w:r>
      <w:r w:rsidRPr="00657A65"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t xml:space="preserve">WinPCAP </w:t>
      </w:r>
      <w:r w:rsidR="006F7081" w:rsidRPr="006F7081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捕获由</w:t>
      </w:r>
      <w:r w:rsidR="006F7081" w:rsidRPr="006F7081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FTP</w:t>
      </w:r>
      <w:r w:rsidR="006F7081" w:rsidRPr="006F7081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命令产生的</w:t>
      </w:r>
      <w:r w:rsidR="006F7081" w:rsidRPr="006F7081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TCP</w:t>
      </w:r>
      <w:r w:rsidR="006F7081" w:rsidRPr="006F7081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数据包，并对其进行解码。</w:t>
      </w:r>
    </w:p>
    <w:permEnd w:id="610623751"/>
    <w:p w:rsidR="00491B9C" w:rsidRDefault="00491B9C" w:rsidP="00491B9C">
      <w:pPr>
        <w:pStyle w:val="1"/>
        <w:spacing w:before="240" w:after="240"/>
      </w:pPr>
      <w:r>
        <w:t>实验环境</w:t>
      </w:r>
    </w:p>
    <w:p w:rsidR="00525F3E" w:rsidRDefault="00525F3E" w:rsidP="00491B9C">
      <w:pPr>
        <w:pStyle w:val="a0"/>
        <w:spacing w:before="120" w:after="120"/>
        <w:ind w:firstLine="480"/>
      </w:pPr>
      <w:permStart w:id="213647372" w:edGrp="everyone"/>
      <w:r>
        <w:rPr>
          <w:rFonts w:hint="eastAsia"/>
        </w:rPr>
        <w:t>VS2019,C</w:t>
      </w:r>
      <w:r w:rsidR="00657A65">
        <w:rPr>
          <w:rFonts w:hint="eastAsia"/>
        </w:rPr>
        <w:t>++,win32</w:t>
      </w:r>
      <w:r w:rsidR="00657A65">
        <w:rPr>
          <w:rFonts w:hint="eastAsia"/>
        </w:rPr>
        <w:t>平台</w:t>
      </w:r>
    </w:p>
    <w:permEnd w:id="213647372"/>
    <w:p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:rsidR="00892695" w:rsidRDefault="006F7081" w:rsidP="00892695">
      <w:pPr>
        <w:pStyle w:val="a0"/>
        <w:spacing w:before="120" w:after="120"/>
        <w:ind w:firstLine="480"/>
      </w:pPr>
      <w:bookmarkStart w:id="0" w:name="_GoBack"/>
      <w:bookmarkEnd w:id="0"/>
      <w:permStart w:id="884943965" w:edGrp="everyone"/>
      <w:r>
        <w:rPr>
          <w:noProof/>
        </w:rPr>
        <w:drawing>
          <wp:inline distT="0" distB="0" distL="0" distR="0">
            <wp:extent cx="5486400" cy="2867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F72" w:rsidRDefault="008E6F72" w:rsidP="00892695">
      <w:pPr>
        <w:pStyle w:val="a0"/>
        <w:spacing w:before="120" w:after="120"/>
        <w:ind w:firstLine="480"/>
      </w:pPr>
      <w:r>
        <w:rPr>
          <w:rFonts w:hint="eastAsia"/>
        </w:rPr>
        <w:t>通过</w:t>
      </w:r>
      <w:r w:rsidR="00657A65">
        <w:rPr>
          <w:rFonts w:hint="eastAsia"/>
        </w:rPr>
        <w:t>调用</w:t>
      </w:r>
      <w:r w:rsidR="00657A65">
        <w:rPr>
          <w:rFonts w:hint="eastAsia"/>
        </w:rPr>
        <w:t>pcap</w:t>
      </w:r>
      <w:r w:rsidR="00657A65">
        <w:rPr>
          <w:rFonts w:hint="eastAsia"/>
        </w:rPr>
        <w:t>库获取网络流量信息</w:t>
      </w:r>
    </w:p>
    <w:permEnd w:id="884943965"/>
    <w:p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:rsidR="00657A65" w:rsidRDefault="00657A65" w:rsidP="004F7E27">
      <w:pPr>
        <w:pStyle w:val="a0"/>
        <w:spacing w:before="120" w:after="120"/>
        <w:ind w:firstLine="480"/>
      </w:pPr>
      <w:permStart w:id="1943225581" w:edGrp="everyone"/>
      <w:r>
        <w:rPr>
          <w:rFonts w:hint="eastAsia"/>
        </w:rPr>
        <w:t>更深入的了解了</w:t>
      </w:r>
      <w:r w:rsidR="00A21979">
        <w:rPr>
          <w:rFonts w:hint="eastAsia"/>
        </w:rPr>
        <w:t>网络流量包的结构</w:t>
      </w:r>
    </w:p>
    <w:permEnd w:id="1943225581"/>
    <w:p w:rsidR="00D4081B" w:rsidRPr="00D4081B" w:rsidRDefault="00D4081B" w:rsidP="004F7E27">
      <w:pPr>
        <w:pStyle w:val="a0"/>
        <w:spacing w:before="120" w:after="120"/>
        <w:ind w:firstLine="482"/>
        <w:rPr>
          <w:rFonts w:ascii="Times New Roman" w:eastAsia="楷体" w:hAnsi="Times New Roman"/>
          <w:b/>
          <w:bCs/>
          <w:color w:val="FF0000"/>
        </w:rPr>
      </w:pPr>
    </w:p>
    <w:sectPr w:rsidR="00D4081B" w:rsidRPr="00D4081B" w:rsidSect="00020260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3EA0" w:rsidRDefault="007E3EA0" w:rsidP="007463A1">
      <w:r>
        <w:separator/>
      </w:r>
    </w:p>
  </w:endnote>
  <w:endnote w:type="continuationSeparator" w:id="0">
    <w:p w:rsidR="007E3EA0" w:rsidRDefault="007E3EA0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3EA0" w:rsidRDefault="007E3EA0" w:rsidP="007463A1">
      <w:r>
        <w:separator/>
      </w:r>
    </w:p>
  </w:footnote>
  <w:footnote w:type="continuationSeparator" w:id="0">
    <w:p w:rsidR="007E3EA0" w:rsidRDefault="007E3EA0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F3E"/>
    <w:rsid w:val="00020260"/>
    <w:rsid w:val="00055167"/>
    <w:rsid w:val="00097805"/>
    <w:rsid w:val="0011621D"/>
    <w:rsid w:val="001A5A3B"/>
    <w:rsid w:val="002122E7"/>
    <w:rsid w:val="00361E53"/>
    <w:rsid w:val="003D6017"/>
    <w:rsid w:val="00454347"/>
    <w:rsid w:val="00491B9C"/>
    <w:rsid w:val="004F7E27"/>
    <w:rsid w:val="00525F3E"/>
    <w:rsid w:val="00542597"/>
    <w:rsid w:val="00603BD0"/>
    <w:rsid w:val="00657A65"/>
    <w:rsid w:val="006F7081"/>
    <w:rsid w:val="007463A1"/>
    <w:rsid w:val="007E3EA0"/>
    <w:rsid w:val="00892695"/>
    <w:rsid w:val="008E6F72"/>
    <w:rsid w:val="0097038D"/>
    <w:rsid w:val="00A21979"/>
    <w:rsid w:val="00AC1E74"/>
    <w:rsid w:val="00B377AF"/>
    <w:rsid w:val="00C049ED"/>
    <w:rsid w:val="00C07A96"/>
    <w:rsid w:val="00D328C3"/>
    <w:rsid w:val="00D4081B"/>
    <w:rsid w:val="00D44FE3"/>
    <w:rsid w:val="00D452BA"/>
    <w:rsid w:val="00D5691D"/>
    <w:rsid w:val="00DC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37C07"/>
  <w15:chartTrackingRefBased/>
  <w15:docId w15:val="{32289AD7-4024-444F-AE84-23E72CBE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5745;&#32593;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9F836-AC46-4F5E-9D31-3A1398FE8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TotalTime>30</TotalTime>
  <Pages>2</Pages>
  <Words>38</Words>
  <Characters>222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宇山 谢</cp:lastModifiedBy>
  <cp:revision>4</cp:revision>
  <dcterms:created xsi:type="dcterms:W3CDTF">2020-03-01T14:01:00Z</dcterms:created>
  <dcterms:modified xsi:type="dcterms:W3CDTF">2020-03-29T14:20:00Z</dcterms:modified>
</cp:coreProperties>
</file>